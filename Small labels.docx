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1075" w14:paraId="4751636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098"/>
        </w:trPr>
        <w:tc>
          <w:tcPr>
            <w:tcW w:w="3968" w:type="dxa"/>
            <w:vAlign w:val="center"/>
          </w:tcPr>
          <w:p w14:paraId="5631F434" w14:textId="77777777" w:rsidR="00651075" w:rsidRDefault="009B1D11" w:rsidP="009B1D11">
            <w:pPr>
              <w:ind w:left="244" w:right="244"/>
              <w:jc w:val="center"/>
              <w:rPr>
                <w:rFonts w:ascii="Abadi" w:hAnsi="Abadi"/>
              </w:rPr>
            </w:pPr>
            <w:r w:rsidRPr="009B1D11">
              <w:rPr>
                <w:rFonts w:ascii="Abadi" w:hAnsi="Abadi"/>
              </w:rPr>
              <w:t>DHF-BLD-2017</w:t>
            </w:r>
          </w:p>
          <w:p w14:paraId="5BC9EC1B" w14:textId="321E4959" w:rsidR="009B1D11" w:rsidRPr="009B1D11" w:rsidRDefault="009B1D11" w:rsidP="009B1D11">
            <w:pPr>
              <w:ind w:left="244" w:right="244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00004</w:t>
            </w:r>
          </w:p>
        </w:tc>
        <w:tc>
          <w:tcPr>
            <w:tcW w:w="3968" w:type="dxa"/>
            <w:vAlign w:val="center"/>
          </w:tcPr>
          <w:p w14:paraId="4D353C4C" w14:textId="77777777" w:rsidR="009B1D11" w:rsidRDefault="009B1D11" w:rsidP="009B1D11">
            <w:pPr>
              <w:ind w:left="244" w:right="244"/>
              <w:jc w:val="center"/>
              <w:rPr>
                <w:rFonts w:ascii="Abadi" w:hAnsi="Abadi"/>
              </w:rPr>
            </w:pPr>
          </w:p>
          <w:p w14:paraId="362291A0" w14:textId="1052A29E" w:rsidR="009B1D11" w:rsidRDefault="009B1D11" w:rsidP="009B1D11">
            <w:pPr>
              <w:ind w:left="244" w:right="244"/>
              <w:jc w:val="center"/>
              <w:rPr>
                <w:rFonts w:ascii="Abadi" w:hAnsi="Abadi"/>
              </w:rPr>
            </w:pPr>
            <w:r w:rsidRPr="009B1D11">
              <w:rPr>
                <w:rFonts w:ascii="Abadi" w:hAnsi="Abadi"/>
              </w:rPr>
              <w:t>DHF-BLD-2017</w:t>
            </w:r>
          </w:p>
          <w:p w14:paraId="6C123A62" w14:textId="67397499" w:rsidR="009B1D11" w:rsidRDefault="009B1D11" w:rsidP="009B1D11">
            <w:pPr>
              <w:ind w:right="244"/>
              <w:jc w:val="center"/>
            </w:pPr>
            <w:r>
              <w:rPr>
                <w:rFonts w:ascii="Abadi" w:hAnsi="Abadi"/>
              </w:rPr>
              <w:t>00004</w:t>
            </w:r>
          </w:p>
          <w:p w14:paraId="6C73A923" w14:textId="239CABC4" w:rsidR="00651075" w:rsidRDefault="00651075" w:rsidP="009B1D11">
            <w:pPr>
              <w:ind w:left="244" w:right="244"/>
            </w:pPr>
          </w:p>
        </w:tc>
        <w:tc>
          <w:tcPr>
            <w:tcW w:w="3968" w:type="dxa"/>
            <w:vAlign w:val="center"/>
          </w:tcPr>
          <w:p w14:paraId="3D7102AC" w14:textId="77777777" w:rsidR="009B1D11" w:rsidRDefault="009B1D11" w:rsidP="009B1D11">
            <w:pPr>
              <w:ind w:left="244" w:right="244"/>
              <w:jc w:val="center"/>
              <w:rPr>
                <w:rFonts w:ascii="Abadi" w:hAnsi="Abadi"/>
              </w:rPr>
            </w:pPr>
          </w:p>
          <w:p w14:paraId="3E84D523" w14:textId="0E571298" w:rsidR="009B1D11" w:rsidRDefault="009B1D11" w:rsidP="009B1D11">
            <w:pPr>
              <w:ind w:left="244" w:right="244"/>
              <w:jc w:val="center"/>
              <w:rPr>
                <w:rFonts w:ascii="Abadi" w:hAnsi="Abadi"/>
              </w:rPr>
            </w:pPr>
            <w:r w:rsidRPr="009B1D11">
              <w:rPr>
                <w:rFonts w:ascii="Abadi" w:hAnsi="Abadi"/>
              </w:rPr>
              <w:t>DHF-BLD-2017</w:t>
            </w:r>
          </w:p>
          <w:p w14:paraId="2C2CA20C" w14:textId="08F176DC" w:rsidR="00651075" w:rsidRDefault="009B1D11" w:rsidP="009B1D11">
            <w:pPr>
              <w:ind w:left="244" w:right="244"/>
              <w:jc w:val="center"/>
            </w:pPr>
            <w:r>
              <w:rPr>
                <w:rFonts w:ascii="Abadi" w:hAnsi="Abadi"/>
              </w:rPr>
              <w:t>00004</w:t>
            </w:r>
          </w:p>
        </w:tc>
      </w:tr>
      <w:tr w:rsidR="00651075" w14:paraId="1B0F6FA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098"/>
        </w:trPr>
        <w:tc>
          <w:tcPr>
            <w:tcW w:w="3968" w:type="dxa"/>
            <w:vAlign w:val="center"/>
          </w:tcPr>
          <w:p w14:paraId="4CF6D975" w14:textId="77777777" w:rsidR="009B1D11" w:rsidRDefault="009B1D11" w:rsidP="009B1D11">
            <w:pPr>
              <w:ind w:left="244" w:right="244"/>
              <w:jc w:val="center"/>
              <w:rPr>
                <w:rFonts w:ascii="Abadi" w:hAnsi="Abadi"/>
              </w:rPr>
            </w:pPr>
            <w:r w:rsidRPr="009B1D11">
              <w:rPr>
                <w:rFonts w:ascii="Abadi" w:hAnsi="Abadi"/>
              </w:rPr>
              <w:t>DHF-BLD-2017</w:t>
            </w:r>
          </w:p>
          <w:p w14:paraId="186027DD" w14:textId="3501413C" w:rsidR="00651075" w:rsidRDefault="009B1D11" w:rsidP="009B1D11">
            <w:pPr>
              <w:ind w:left="244" w:right="244"/>
              <w:jc w:val="center"/>
            </w:pPr>
            <w:r>
              <w:rPr>
                <w:rFonts w:ascii="Abadi" w:hAnsi="Abadi"/>
              </w:rPr>
              <w:t>00004</w:t>
            </w:r>
          </w:p>
        </w:tc>
        <w:tc>
          <w:tcPr>
            <w:tcW w:w="3968" w:type="dxa"/>
            <w:vAlign w:val="center"/>
          </w:tcPr>
          <w:p w14:paraId="2E510014" w14:textId="77777777" w:rsidR="009B1D11" w:rsidRDefault="009B1D11" w:rsidP="009B1D11">
            <w:pPr>
              <w:ind w:left="244" w:right="244"/>
              <w:jc w:val="center"/>
              <w:rPr>
                <w:rFonts w:ascii="Abadi" w:hAnsi="Abadi"/>
              </w:rPr>
            </w:pPr>
            <w:r w:rsidRPr="009B1D11">
              <w:rPr>
                <w:rFonts w:ascii="Abadi" w:hAnsi="Abadi"/>
              </w:rPr>
              <w:t>DHF-BLD-2017</w:t>
            </w:r>
          </w:p>
          <w:p w14:paraId="3BE605E7" w14:textId="747CC04D" w:rsidR="009B1D11" w:rsidRPr="009B1D11" w:rsidRDefault="009B1D11" w:rsidP="009B1D11">
            <w:pPr>
              <w:ind w:left="244" w:right="244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00004</w:t>
            </w:r>
          </w:p>
        </w:tc>
        <w:tc>
          <w:tcPr>
            <w:tcW w:w="3968" w:type="dxa"/>
            <w:vAlign w:val="center"/>
          </w:tcPr>
          <w:p w14:paraId="1E730DC0" w14:textId="77777777" w:rsidR="009B1D11" w:rsidRDefault="009B1D11" w:rsidP="009B1D11">
            <w:pPr>
              <w:ind w:left="244" w:right="244"/>
              <w:jc w:val="center"/>
              <w:rPr>
                <w:rFonts w:ascii="Abadi" w:hAnsi="Abadi"/>
              </w:rPr>
            </w:pPr>
            <w:r w:rsidRPr="009B1D11">
              <w:rPr>
                <w:rFonts w:ascii="Abadi" w:hAnsi="Abadi"/>
              </w:rPr>
              <w:t>DHF-RST-2018</w:t>
            </w:r>
          </w:p>
          <w:p w14:paraId="027D46BD" w14:textId="3EE34E40" w:rsidR="00651075" w:rsidRDefault="009B1D11" w:rsidP="009B1D11">
            <w:pPr>
              <w:ind w:left="244" w:right="244"/>
              <w:jc w:val="center"/>
            </w:pPr>
            <w:r>
              <w:rPr>
                <w:rFonts w:ascii="Abadi" w:hAnsi="Abadi"/>
              </w:rPr>
              <w:t>00008</w:t>
            </w:r>
          </w:p>
        </w:tc>
      </w:tr>
      <w:tr w:rsidR="00651075" w14:paraId="7E4AB6A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098"/>
        </w:trPr>
        <w:tc>
          <w:tcPr>
            <w:tcW w:w="3968" w:type="dxa"/>
            <w:vAlign w:val="center"/>
          </w:tcPr>
          <w:p w14:paraId="1710CE8E" w14:textId="77777777" w:rsidR="009B1D11" w:rsidRDefault="009B1D11" w:rsidP="009B1D11">
            <w:pPr>
              <w:ind w:left="244" w:right="244"/>
              <w:jc w:val="center"/>
              <w:rPr>
                <w:rFonts w:ascii="Abadi" w:hAnsi="Abadi"/>
              </w:rPr>
            </w:pPr>
            <w:r w:rsidRPr="009B1D11">
              <w:rPr>
                <w:rFonts w:ascii="Abadi" w:hAnsi="Abadi"/>
              </w:rPr>
              <w:t>DHF-RST-2018</w:t>
            </w:r>
          </w:p>
          <w:p w14:paraId="3A3ABC26" w14:textId="7AD0DF5F" w:rsidR="00651075" w:rsidRDefault="009B1D11" w:rsidP="009B1D11">
            <w:pPr>
              <w:ind w:left="244" w:right="244"/>
              <w:jc w:val="center"/>
            </w:pPr>
            <w:r>
              <w:rPr>
                <w:rFonts w:ascii="Abadi" w:hAnsi="Abadi"/>
              </w:rPr>
              <w:t>00008</w:t>
            </w:r>
          </w:p>
        </w:tc>
        <w:tc>
          <w:tcPr>
            <w:tcW w:w="3968" w:type="dxa"/>
            <w:vAlign w:val="center"/>
          </w:tcPr>
          <w:p w14:paraId="6D33F88C" w14:textId="77777777" w:rsidR="009B1D11" w:rsidRDefault="009B1D11" w:rsidP="009B1D11">
            <w:pPr>
              <w:ind w:left="244" w:right="244"/>
              <w:jc w:val="center"/>
              <w:rPr>
                <w:rFonts w:ascii="Abadi" w:hAnsi="Abadi"/>
              </w:rPr>
            </w:pPr>
            <w:r w:rsidRPr="009B1D11">
              <w:rPr>
                <w:rFonts w:ascii="Abadi" w:hAnsi="Abadi"/>
              </w:rPr>
              <w:t>DHF-RST-2018</w:t>
            </w:r>
          </w:p>
          <w:p w14:paraId="7A50D8EA" w14:textId="7DD308B8" w:rsidR="00651075" w:rsidRDefault="009B1D11" w:rsidP="009B1D11">
            <w:pPr>
              <w:ind w:left="244" w:right="244"/>
              <w:jc w:val="center"/>
            </w:pPr>
            <w:r>
              <w:rPr>
                <w:rFonts w:ascii="Abadi" w:hAnsi="Abadi"/>
              </w:rPr>
              <w:t>00008</w:t>
            </w:r>
          </w:p>
        </w:tc>
        <w:tc>
          <w:tcPr>
            <w:tcW w:w="3968" w:type="dxa"/>
            <w:vAlign w:val="center"/>
          </w:tcPr>
          <w:p w14:paraId="04F4945E" w14:textId="77777777" w:rsidR="009B1D11" w:rsidRDefault="009B1D11" w:rsidP="009B1D11">
            <w:pPr>
              <w:ind w:left="244" w:right="244"/>
              <w:jc w:val="center"/>
              <w:rPr>
                <w:rFonts w:ascii="Abadi" w:hAnsi="Abadi"/>
              </w:rPr>
            </w:pPr>
            <w:r w:rsidRPr="009B1D11">
              <w:rPr>
                <w:rFonts w:ascii="Abadi" w:hAnsi="Abadi"/>
              </w:rPr>
              <w:t>DHF-RST-2018</w:t>
            </w:r>
          </w:p>
          <w:p w14:paraId="0A9E846B" w14:textId="35EC7E0A" w:rsidR="00651075" w:rsidRDefault="009B1D11" w:rsidP="009B1D11">
            <w:pPr>
              <w:ind w:left="244" w:right="244"/>
              <w:jc w:val="center"/>
            </w:pPr>
            <w:r>
              <w:rPr>
                <w:rFonts w:ascii="Abadi" w:hAnsi="Abadi"/>
              </w:rPr>
              <w:t>00008</w:t>
            </w:r>
          </w:p>
        </w:tc>
      </w:tr>
      <w:tr w:rsidR="00651075" w14:paraId="6135952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098"/>
        </w:trPr>
        <w:tc>
          <w:tcPr>
            <w:tcW w:w="3968" w:type="dxa"/>
            <w:vAlign w:val="center"/>
          </w:tcPr>
          <w:p w14:paraId="261D35B4" w14:textId="77777777" w:rsidR="009B1D11" w:rsidRPr="009B1D11" w:rsidRDefault="009B1D11" w:rsidP="009B1D11">
            <w:pPr>
              <w:ind w:left="244" w:right="244"/>
              <w:jc w:val="center"/>
              <w:rPr>
                <w:rFonts w:ascii="Abadi" w:hAnsi="Abadi"/>
              </w:rPr>
            </w:pPr>
            <w:r w:rsidRPr="009B1D11">
              <w:rPr>
                <w:rFonts w:ascii="Abadi" w:hAnsi="Abadi"/>
              </w:rPr>
              <w:t>DHF-RST-2018</w:t>
            </w:r>
          </w:p>
          <w:p w14:paraId="134D8D25" w14:textId="49A1EE9E" w:rsidR="00651075" w:rsidRPr="009B1D11" w:rsidRDefault="009B1D11" w:rsidP="009B1D11">
            <w:pPr>
              <w:ind w:left="244" w:right="244"/>
              <w:jc w:val="center"/>
              <w:rPr>
                <w:rFonts w:ascii="Abadi" w:hAnsi="Abadi"/>
              </w:rPr>
            </w:pPr>
            <w:r w:rsidRPr="009B1D11">
              <w:rPr>
                <w:rFonts w:ascii="Abadi" w:hAnsi="Abadi"/>
              </w:rPr>
              <w:t>00008</w:t>
            </w:r>
          </w:p>
        </w:tc>
        <w:tc>
          <w:tcPr>
            <w:tcW w:w="3968" w:type="dxa"/>
            <w:vAlign w:val="center"/>
          </w:tcPr>
          <w:p w14:paraId="186ABA14" w14:textId="77777777" w:rsidR="00651075" w:rsidRDefault="009B1D11" w:rsidP="009B1D11">
            <w:pPr>
              <w:ind w:left="244" w:right="244"/>
              <w:jc w:val="center"/>
              <w:rPr>
                <w:rFonts w:ascii="Abadi" w:hAnsi="Abadi"/>
              </w:rPr>
            </w:pPr>
            <w:r w:rsidRPr="009B1D11">
              <w:rPr>
                <w:rFonts w:ascii="Abadi" w:hAnsi="Abadi"/>
              </w:rPr>
              <w:t>DHF-MST-2017</w:t>
            </w:r>
          </w:p>
          <w:p w14:paraId="212C76B8" w14:textId="17E954C3" w:rsidR="009B1D11" w:rsidRPr="009B1D11" w:rsidRDefault="009B1D11" w:rsidP="009B1D11">
            <w:pPr>
              <w:ind w:left="244" w:right="244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00012</w:t>
            </w:r>
          </w:p>
        </w:tc>
        <w:tc>
          <w:tcPr>
            <w:tcW w:w="3968" w:type="dxa"/>
            <w:vAlign w:val="center"/>
          </w:tcPr>
          <w:p w14:paraId="55AA5CC9" w14:textId="77777777" w:rsidR="009B1D11" w:rsidRDefault="009B1D11" w:rsidP="009B1D11">
            <w:pPr>
              <w:ind w:left="244" w:right="244"/>
              <w:jc w:val="center"/>
              <w:rPr>
                <w:rFonts w:ascii="Abadi" w:hAnsi="Abadi"/>
              </w:rPr>
            </w:pPr>
            <w:r w:rsidRPr="009B1D11">
              <w:rPr>
                <w:rFonts w:ascii="Abadi" w:hAnsi="Abadi"/>
              </w:rPr>
              <w:t>DHF-MST-2017</w:t>
            </w:r>
          </w:p>
          <w:p w14:paraId="41D3461D" w14:textId="03B66B02" w:rsidR="00651075" w:rsidRDefault="009B1D11" w:rsidP="009B1D11">
            <w:pPr>
              <w:ind w:left="244" w:right="244"/>
              <w:jc w:val="center"/>
            </w:pPr>
            <w:r>
              <w:rPr>
                <w:rFonts w:ascii="Abadi" w:hAnsi="Abadi"/>
              </w:rPr>
              <w:t>00012</w:t>
            </w:r>
          </w:p>
        </w:tc>
      </w:tr>
      <w:tr w:rsidR="00651075" w14:paraId="6A64AB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098"/>
        </w:trPr>
        <w:tc>
          <w:tcPr>
            <w:tcW w:w="3968" w:type="dxa"/>
            <w:vAlign w:val="center"/>
          </w:tcPr>
          <w:p w14:paraId="33F6872A" w14:textId="77777777" w:rsidR="009B1D11" w:rsidRDefault="009B1D11" w:rsidP="009B1D11">
            <w:pPr>
              <w:ind w:left="244" w:right="244"/>
              <w:jc w:val="center"/>
              <w:rPr>
                <w:rFonts w:ascii="Abadi" w:hAnsi="Abadi"/>
              </w:rPr>
            </w:pPr>
            <w:r w:rsidRPr="009B1D11">
              <w:rPr>
                <w:rFonts w:ascii="Abadi" w:hAnsi="Abadi"/>
              </w:rPr>
              <w:t>DHF-MST-2017</w:t>
            </w:r>
          </w:p>
          <w:p w14:paraId="5FA727F2" w14:textId="13AC2B28" w:rsidR="00651075" w:rsidRDefault="009B1D11" w:rsidP="009B1D11">
            <w:pPr>
              <w:ind w:left="244" w:right="244"/>
              <w:jc w:val="center"/>
            </w:pPr>
            <w:r>
              <w:rPr>
                <w:rFonts w:ascii="Abadi" w:hAnsi="Abadi"/>
              </w:rPr>
              <w:t>00012</w:t>
            </w:r>
          </w:p>
        </w:tc>
        <w:tc>
          <w:tcPr>
            <w:tcW w:w="3968" w:type="dxa"/>
            <w:vAlign w:val="center"/>
          </w:tcPr>
          <w:p w14:paraId="52309B19" w14:textId="77777777" w:rsidR="009B1D11" w:rsidRDefault="009B1D11" w:rsidP="009B1D11">
            <w:pPr>
              <w:ind w:left="244" w:right="244"/>
              <w:jc w:val="center"/>
              <w:rPr>
                <w:rFonts w:ascii="Abadi" w:hAnsi="Abadi"/>
              </w:rPr>
            </w:pPr>
            <w:r w:rsidRPr="009B1D11">
              <w:rPr>
                <w:rFonts w:ascii="Abadi" w:hAnsi="Abadi"/>
              </w:rPr>
              <w:t>DHF-MST-2017</w:t>
            </w:r>
          </w:p>
          <w:p w14:paraId="2AB44CA7" w14:textId="2DBAF6D5" w:rsidR="00651075" w:rsidRDefault="009B1D11" w:rsidP="009B1D11">
            <w:pPr>
              <w:ind w:left="244" w:right="244"/>
              <w:jc w:val="center"/>
            </w:pPr>
            <w:r>
              <w:rPr>
                <w:rFonts w:ascii="Abadi" w:hAnsi="Abadi"/>
              </w:rPr>
              <w:t>00012</w:t>
            </w:r>
          </w:p>
        </w:tc>
        <w:tc>
          <w:tcPr>
            <w:tcW w:w="3968" w:type="dxa"/>
            <w:vAlign w:val="center"/>
          </w:tcPr>
          <w:p w14:paraId="468A1299" w14:textId="77777777" w:rsidR="009B1D11" w:rsidRDefault="009B1D11" w:rsidP="009B1D11">
            <w:pPr>
              <w:ind w:left="244" w:right="244"/>
              <w:jc w:val="center"/>
              <w:rPr>
                <w:rFonts w:ascii="Abadi" w:hAnsi="Abadi"/>
              </w:rPr>
            </w:pPr>
            <w:r w:rsidRPr="009B1D11">
              <w:rPr>
                <w:rFonts w:ascii="Abadi" w:hAnsi="Abadi"/>
              </w:rPr>
              <w:t>DHF-MST-2017</w:t>
            </w:r>
          </w:p>
          <w:p w14:paraId="61ED5F0F" w14:textId="39F845A8" w:rsidR="00651075" w:rsidRDefault="009B1D11" w:rsidP="009B1D11">
            <w:pPr>
              <w:ind w:left="244" w:right="244"/>
              <w:jc w:val="center"/>
            </w:pPr>
            <w:r>
              <w:rPr>
                <w:rFonts w:ascii="Abadi" w:hAnsi="Abadi"/>
              </w:rPr>
              <w:t>00012</w:t>
            </w:r>
          </w:p>
        </w:tc>
      </w:tr>
      <w:tr w:rsidR="00651075" w14:paraId="6B06FB4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098"/>
        </w:trPr>
        <w:tc>
          <w:tcPr>
            <w:tcW w:w="3968" w:type="dxa"/>
            <w:vAlign w:val="center"/>
          </w:tcPr>
          <w:p w14:paraId="331CB9EA" w14:textId="77777777" w:rsidR="00651075" w:rsidRDefault="00651075" w:rsidP="00651075">
            <w:pPr>
              <w:ind w:left="244" w:right="244"/>
            </w:pPr>
          </w:p>
        </w:tc>
        <w:tc>
          <w:tcPr>
            <w:tcW w:w="3968" w:type="dxa"/>
            <w:vAlign w:val="center"/>
          </w:tcPr>
          <w:p w14:paraId="70151A73" w14:textId="77777777" w:rsidR="00651075" w:rsidRDefault="00651075" w:rsidP="00651075">
            <w:pPr>
              <w:ind w:left="244" w:right="244"/>
            </w:pPr>
          </w:p>
        </w:tc>
        <w:tc>
          <w:tcPr>
            <w:tcW w:w="3968" w:type="dxa"/>
            <w:vAlign w:val="center"/>
          </w:tcPr>
          <w:p w14:paraId="74A4A2D0" w14:textId="77777777" w:rsidR="00651075" w:rsidRDefault="00651075" w:rsidP="00651075">
            <w:pPr>
              <w:ind w:left="244" w:right="244"/>
            </w:pPr>
          </w:p>
        </w:tc>
      </w:tr>
      <w:tr w:rsidR="00651075" w14:paraId="207ED22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098"/>
        </w:trPr>
        <w:tc>
          <w:tcPr>
            <w:tcW w:w="3968" w:type="dxa"/>
            <w:vAlign w:val="center"/>
          </w:tcPr>
          <w:p w14:paraId="05E2940F" w14:textId="77777777" w:rsidR="00651075" w:rsidRDefault="00651075" w:rsidP="00651075">
            <w:pPr>
              <w:ind w:left="244" w:right="244"/>
            </w:pPr>
          </w:p>
        </w:tc>
        <w:tc>
          <w:tcPr>
            <w:tcW w:w="3968" w:type="dxa"/>
            <w:vAlign w:val="center"/>
          </w:tcPr>
          <w:p w14:paraId="6056BF04" w14:textId="77777777" w:rsidR="00651075" w:rsidRDefault="00651075" w:rsidP="00651075">
            <w:pPr>
              <w:ind w:left="244" w:right="244"/>
            </w:pPr>
          </w:p>
        </w:tc>
        <w:tc>
          <w:tcPr>
            <w:tcW w:w="3968" w:type="dxa"/>
            <w:vAlign w:val="center"/>
          </w:tcPr>
          <w:p w14:paraId="7AEAE5CD" w14:textId="77777777" w:rsidR="00651075" w:rsidRDefault="00651075" w:rsidP="00651075">
            <w:pPr>
              <w:ind w:left="244" w:right="244"/>
            </w:pPr>
          </w:p>
        </w:tc>
      </w:tr>
      <w:tr w:rsidR="00651075" w14:paraId="5E19D64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098"/>
        </w:trPr>
        <w:tc>
          <w:tcPr>
            <w:tcW w:w="3968" w:type="dxa"/>
            <w:vAlign w:val="center"/>
          </w:tcPr>
          <w:p w14:paraId="3C50CC34" w14:textId="77777777" w:rsidR="00651075" w:rsidRDefault="00651075" w:rsidP="00651075">
            <w:pPr>
              <w:ind w:left="244" w:right="244"/>
            </w:pPr>
          </w:p>
        </w:tc>
        <w:tc>
          <w:tcPr>
            <w:tcW w:w="3968" w:type="dxa"/>
            <w:vAlign w:val="center"/>
          </w:tcPr>
          <w:p w14:paraId="02B6BCEA" w14:textId="77777777" w:rsidR="00651075" w:rsidRDefault="00651075" w:rsidP="00651075">
            <w:pPr>
              <w:ind w:left="244" w:right="244"/>
            </w:pPr>
          </w:p>
        </w:tc>
        <w:tc>
          <w:tcPr>
            <w:tcW w:w="3968" w:type="dxa"/>
            <w:vAlign w:val="center"/>
          </w:tcPr>
          <w:p w14:paraId="3779FE34" w14:textId="77777777" w:rsidR="00651075" w:rsidRDefault="00651075" w:rsidP="00651075">
            <w:pPr>
              <w:ind w:left="244" w:right="244"/>
            </w:pPr>
          </w:p>
        </w:tc>
      </w:tr>
    </w:tbl>
    <w:p w14:paraId="203E33EB" w14:textId="77777777" w:rsidR="00B41894" w:rsidRPr="00651075" w:rsidRDefault="00B41894">
      <w:pPr>
        <w:rPr>
          <w:vanish/>
        </w:rPr>
      </w:pPr>
    </w:p>
    <w:sectPr w:rsidR="00B41894" w:rsidRPr="00651075" w:rsidSect="00651075">
      <w:type w:val="continuous"/>
      <w:pgSz w:w="11906" w:h="16838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1D11"/>
    <w:rsid w:val="00651075"/>
    <w:rsid w:val="00844F56"/>
    <w:rsid w:val="009B1D11"/>
    <w:rsid w:val="00B41894"/>
    <w:rsid w:val="00F7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15E54"/>
  <w15:chartTrackingRefBased/>
  <w15:docId w15:val="{BB224AF6-0335-4235-A5E9-07934DE6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1D11"/>
    <w:rPr>
      <w:sz w:val="24"/>
      <w:szCs w:val="24"/>
      <w:lang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li\Desktop\L24UPNB-70X3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L24UPNB-70X37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A Sherriff</dc:creator>
  <cp:keywords/>
  <dc:description/>
  <cp:lastModifiedBy>Collin Sherriff</cp:lastModifiedBy>
  <cp:revision>1</cp:revision>
  <cp:lastPrinted>2022-07-05T12:59:00Z</cp:lastPrinted>
  <dcterms:created xsi:type="dcterms:W3CDTF">2022-07-05T12:53:00Z</dcterms:created>
  <dcterms:modified xsi:type="dcterms:W3CDTF">2022-07-05T14:09:00Z</dcterms:modified>
</cp:coreProperties>
</file>